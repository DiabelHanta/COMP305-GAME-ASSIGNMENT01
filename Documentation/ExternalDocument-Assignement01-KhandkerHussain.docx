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6F1E34" w:rsidP="006F1E3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Krazy Katz</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B9050D" w:rsidP="005B13D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Assignment</w:t>
                    </w:r>
                    <w:r w:rsidR="00265506">
                      <w:rPr>
                        <w:rFonts w:asciiTheme="majorHAnsi" w:eastAsiaTheme="majorEastAsia" w:hAnsiTheme="majorHAnsi" w:cstheme="majorBidi"/>
                        <w:sz w:val="56"/>
                        <w:szCs w:val="56"/>
                      </w:rPr>
                      <w:t xml:space="preserve"> 01</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8B5B71" w:rsidP="00182341">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82341">
                      <w:rPr>
                        <w:rFonts w:asciiTheme="majorHAnsi" w:eastAsiaTheme="majorEastAsia" w:hAnsiTheme="majorHAnsi" w:cstheme="majorBidi"/>
                        <w:b/>
                        <w:sz w:val="60"/>
                        <w:szCs w:val="60"/>
                      </w:rPr>
                      <w:t>My Nightmare</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#XX</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w:t>
                </w:r>
                <w:r w:rsidR="00904791">
                  <w:t>KrazyKatz</w:t>
                </w:r>
                <w:r>
                  <w:t>.</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C03D40" w:rsidP="00C03D40">
                    <w:pPr>
                      <w:pStyle w:val="NoSpacing"/>
                      <w:jc w:val="center"/>
                      <w:rPr>
                        <w:b/>
                        <w:bCs/>
                        <w:sz w:val="28"/>
                        <w:szCs w:val="28"/>
                        <w:u w:val="single"/>
                      </w:rPr>
                    </w:pPr>
                    <w:r>
                      <w:rPr>
                        <w:b/>
                        <w:bCs/>
                        <w:sz w:val="28"/>
                        <w:szCs w:val="28"/>
                        <w:u w:val="single"/>
                      </w:rPr>
                      <w:t>Khandker Faim Hussain</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0D1B51">
          <w:r>
            <w:rPr>
              <w:noProof/>
              <w:lang w:val="en-US" w:eastAsia="en-US"/>
            </w:rPr>
            <mc:AlternateContent>
              <mc:Choice Requires="wps">
                <w:drawing>
                  <wp:anchor distT="0" distB="0" distL="114300" distR="114300" simplePos="0" relativeHeight="251658752" behindDoc="0" locked="0" layoutInCell="1" allowOverlap="1" wp14:anchorId="43EAF81A" wp14:editId="283CD8B6">
                    <wp:simplePos x="0" y="0"/>
                    <wp:positionH relativeFrom="column">
                      <wp:posOffset>1791093</wp:posOffset>
                    </wp:positionH>
                    <wp:positionV relativeFrom="paragraph">
                      <wp:posOffset>-5577729</wp:posOffset>
                    </wp:positionV>
                    <wp:extent cx="2353310" cy="763571"/>
                    <wp:effectExtent l="0" t="0" r="22860" b="1778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763571"/>
                            </a:xfrm>
                            <a:prstGeom prst="rect">
                              <a:avLst/>
                            </a:prstGeom>
                            <a:solidFill>
                              <a:srgbClr val="FFFFFF"/>
                            </a:solidFill>
                            <a:ln w="9525">
                              <a:solidFill>
                                <a:srgbClr val="000000"/>
                              </a:solidFill>
                              <a:miter lim="800000"/>
                              <a:headEnd/>
                              <a:tailEnd/>
                            </a:ln>
                          </wps:spPr>
                          <wps:txbx>
                            <w:txbxContent>
                              <w:p w:rsidR="003E1D56" w:rsidRDefault="00AA3885" w:rsidP="003E1D56">
                                <w:pPr>
                                  <w:jc w:val="center"/>
                                </w:pPr>
                                <w:r w:rsidRPr="00AA3885">
                                  <w:rPr>
                                    <w:noProof/>
                                    <w:lang w:val="en-US" w:eastAsia="en-US"/>
                                  </w:rPr>
                                  <w:drawing>
                                    <wp:inline distT="0" distB="0" distL="0" distR="0" wp14:anchorId="3415398B" wp14:editId="2D4D5C12">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C8E0743" id="_x0000_t202" coordsize="21600,21600" o:spt="202" path="m,l,21600r21600,l21600,xe">
                    <v:stroke joinstyle="miter"/>
                    <v:path gradientshapeok="t" o:connecttype="rect"/>
                  </v:shapetype>
                  <v:shape id="Text Box 4" o:spid="_x0000_s1026" type="#_x0000_t202" style="position:absolute;margin-left:141.05pt;margin-top:-439.2pt;width:185.3pt;height:60.1pt;z-index:251658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">
                    <v:textbox>
                      <w:txbxContent>
                        <w:p w:rsidR="003E1D56" w:rsidRDefault="00AA3885" w:rsidP="003E1D56">
                          <w:pPr>
                            <w:jc w:val="center"/>
                          </w:pPr>
                          <w:r w:rsidRPr="00AA3885">
                            <w:rPr>
                              <w:noProof/>
                              <w:lang w:val="en-US" w:eastAsia="en-US"/>
                            </w:rPr>
                            <w:drawing>
                              <wp:inline distT="0" distB="0" distL="0" distR="0" wp14:anchorId="554CA4E3" wp14:editId="785E6E2E">
                                <wp:extent cx="2167255" cy="667924"/>
                                <wp:effectExtent l="0" t="0" r="4445" b="0"/>
                                <wp:docPr id="2" name="Picture 2" descr="C:\Users\Faim\Desktop\Rockman.exe\(Centennial) Semester 3.2 - (Fall - 2015)\gameCompanyLogo.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m\Desktop\Rockman.exe\(Centennial) Semester 3.2 - (Fall - 2015)\gameCompanyLogo.f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7255" cy="667924"/>
                                        </a:xfrm>
                                        <a:prstGeom prst="rect">
                                          <a:avLst/>
                                        </a:prstGeom>
                                        <a:noFill/>
                                        <a:ln>
                                          <a:noFill/>
                                        </a:ln>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CB6B32" w:rsidP="00041C8A">
                <w:pPr>
                  <w:pStyle w:val="NoSpacing"/>
                  <w:jc w:val="center"/>
                  <w:rPr>
                    <w:sz w:val="24"/>
                    <w:szCs w:val="24"/>
                  </w:rPr>
                </w:pPr>
                <w:r>
                  <w:rPr>
                    <w:sz w:val="24"/>
                    <w:szCs w:val="24"/>
                  </w:rPr>
                  <w:t>October 29, 2015</w:t>
                </w:r>
              </w:p>
            </w:tc>
          </w:tr>
        </w:tbl>
        <w:p w:rsidR="003E1D56" w:rsidRDefault="003E1D56"/>
        <w:p w:rsidR="003E1D56" w:rsidRDefault="003E1D56">
          <w:r>
            <w:br w:type="page"/>
          </w:r>
        </w:p>
      </w:sdtContent>
    </w:sdt>
    <w:sdt>
      <w:sdtPr>
        <w:rPr>
          <w:rFonts w:asciiTheme="minorHAnsi" w:eastAsiaTheme="minorEastAsia" w:hAnsiTheme="minorHAnsi" w:cs="Times New Roman"/>
          <w:color w:val="auto"/>
          <w:sz w:val="22"/>
          <w:szCs w:val="22"/>
        </w:rPr>
        <w:id w:val="-1467963587"/>
        <w:docPartObj>
          <w:docPartGallery w:val="Table of Contents"/>
          <w:docPartUnique/>
        </w:docPartObj>
      </w:sdtPr>
      <w:sdtEndPr/>
      <w:sdtContent>
        <w:p w:rsidR="00EF0008" w:rsidRPr="00467E2F" w:rsidRDefault="00EF0008" w:rsidP="00467E2F">
          <w:pPr>
            <w:pStyle w:val="TOCHeading"/>
            <w:jc w:val="center"/>
            <w:rPr>
              <w:color w:val="auto"/>
            </w:rPr>
          </w:pPr>
          <w:r w:rsidRPr="00467E2F">
            <w:rPr>
              <w:color w:val="auto"/>
            </w:rPr>
            <w:t>Table of Contents</w:t>
          </w:r>
        </w:p>
        <w:p w:rsidR="00EF0008" w:rsidRDefault="00797971">
          <w:pPr>
            <w:pStyle w:val="TOC1"/>
          </w:pPr>
          <w:r>
            <w:rPr>
              <w:b/>
              <w:bCs/>
            </w:rPr>
            <w:t>Version Control</w:t>
          </w:r>
          <w:r w:rsidR="00DC7507">
            <w:rPr>
              <w:b/>
              <w:bCs/>
            </w:rPr>
            <w:t xml:space="preserve"> (History)</w:t>
          </w:r>
          <w:r w:rsidR="00EF0008">
            <w:ptab w:relativeTo="margin" w:alignment="right" w:leader="dot"/>
          </w:r>
          <w:r w:rsidR="00CD6A74">
            <w:rPr>
              <w:b/>
              <w:bCs/>
            </w:rPr>
            <w:t>3</w:t>
          </w:r>
        </w:p>
        <w:p w:rsidR="00EF0008" w:rsidRDefault="00CF3188">
          <w:pPr>
            <w:pStyle w:val="TOC1"/>
          </w:pPr>
          <w:r>
            <w:rPr>
              <w:b/>
              <w:bCs/>
            </w:rPr>
            <w:t>Game Development</w:t>
          </w:r>
          <w:r w:rsidR="00EF0008">
            <w:ptab w:relativeTo="margin" w:alignment="right" w:leader="dot"/>
          </w:r>
          <w:r w:rsidR="00EF0008">
            <w:rPr>
              <w:b/>
              <w:bCs/>
            </w:rPr>
            <w:t>4</w:t>
          </w:r>
        </w:p>
        <w:p w:rsidR="00EF0008" w:rsidRDefault="00CA654B">
          <w:pPr>
            <w:pStyle w:val="TOC2"/>
            <w:ind w:left="216"/>
          </w:pPr>
          <w:r>
            <w:t>Game Overview</w:t>
          </w:r>
          <w:r w:rsidR="00EF0008">
            <w:ptab w:relativeTo="margin" w:alignment="right" w:leader="dot"/>
          </w:r>
          <w:r w:rsidR="0071022F">
            <w:t>4</w:t>
          </w:r>
        </w:p>
        <w:p w:rsidR="00330F50" w:rsidRDefault="005118B7" w:rsidP="00330F50">
          <w:pPr>
            <w:pStyle w:val="TOC2"/>
            <w:ind w:left="216"/>
          </w:pPr>
          <w:r>
            <w:t>Controls</w:t>
          </w:r>
          <w:r w:rsidR="00330F50">
            <w:ptab w:relativeTo="margin" w:alignment="right" w:leader="dot"/>
          </w:r>
          <w:r w:rsidR="00330F50">
            <w:t>4</w:t>
          </w:r>
        </w:p>
        <w:p w:rsidR="00330F50" w:rsidRDefault="00F7486C" w:rsidP="00330F50">
          <w:pPr>
            <w:pStyle w:val="TOC2"/>
            <w:ind w:left="216"/>
          </w:pPr>
          <w:r>
            <w:t>Interface Sketch</w:t>
          </w:r>
          <w:r w:rsidR="00330F50">
            <w:ptab w:relativeTo="margin" w:alignment="right" w:leader="dot"/>
          </w:r>
          <w:r w:rsidR="00330F50">
            <w:t>4</w:t>
          </w:r>
        </w:p>
        <w:p w:rsidR="00330F50" w:rsidRDefault="00AD3DA9" w:rsidP="00330F50">
          <w:pPr>
            <w:pStyle w:val="TOC2"/>
            <w:ind w:left="216"/>
          </w:pPr>
          <w:r>
            <w:t>Screen Descriptions</w:t>
          </w:r>
          <w:r w:rsidR="00330F50">
            <w:ptab w:relativeTo="margin" w:alignment="right" w:leader="dot"/>
          </w:r>
          <w:r w:rsidR="00330F50">
            <w:t>4</w:t>
          </w:r>
        </w:p>
        <w:p w:rsidR="00330F50" w:rsidRDefault="000B0C93" w:rsidP="00330F50">
          <w:pPr>
            <w:pStyle w:val="TOC2"/>
            <w:ind w:left="216"/>
          </w:pPr>
          <w:r>
            <w:t>Characters/Vehicles</w:t>
          </w:r>
          <w:r w:rsidR="00330F50">
            <w:ptab w:relativeTo="margin" w:alignment="right" w:leader="dot"/>
          </w:r>
          <w:r w:rsidR="00330F50">
            <w:t>4</w:t>
          </w:r>
        </w:p>
        <w:p w:rsidR="00330F50" w:rsidRDefault="00DB4CCD" w:rsidP="00330F50">
          <w:pPr>
            <w:pStyle w:val="TOC2"/>
            <w:ind w:left="216"/>
          </w:pPr>
          <w:r>
            <w:t>Enemies</w:t>
          </w:r>
          <w:r w:rsidR="00330F50">
            <w:ptab w:relativeTo="margin" w:alignment="right" w:leader="dot"/>
          </w:r>
          <w:r w:rsidR="00330F50">
            <w:t>4</w:t>
          </w:r>
        </w:p>
        <w:p w:rsidR="00330F50" w:rsidRDefault="005E69C0" w:rsidP="00330F50">
          <w:pPr>
            <w:pStyle w:val="TOC2"/>
            <w:ind w:left="216"/>
          </w:pPr>
          <w:r>
            <w:t>Scoring</w:t>
          </w:r>
          <w:r w:rsidR="00330F50">
            <w:ptab w:relativeTo="margin" w:alignment="right" w:leader="dot"/>
          </w:r>
          <w:r w:rsidR="00330F50">
            <w:t>4</w:t>
          </w:r>
        </w:p>
        <w:p w:rsidR="00330F50" w:rsidRDefault="001D1004" w:rsidP="00330F50">
          <w:pPr>
            <w:pStyle w:val="TOC2"/>
            <w:ind w:left="216"/>
          </w:pPr>
          <w:r>
            <w:t>Sound Index</w:t>
          </w:r>
          <w:r w:rsidR="00330F50">
            <w:ptab w:relativeTo="margin" w:alignment="right" w:leader="dot"/>
          </w:r>
          <w:r w:rsidR="00330F50">
            <w:t>4</w:t>
          </w:r>
        </w:p>
        <w:p w:rsidR="00330F50" w:rsidRDefault="00DB20FC" w:rsidP="00330F50">
          <w:pPr>
            <w:pStyle w:val="TOC2"/>
            <w:ind w:left="216"/>
          </w:pPr>
          <w:r>
            <w:t>Art/Multimedia Index</w:t>
          </w:r>
          <w:r w:rsidR="00330F50">
            <w:ptab w:relativeTo="margin" w:alignment="right" w:leader="dot"/>
          </w:r>
          <w:r w:rsidR="00330F50">
            <w:t>4</w:t>
          </w:r>
        </w:p>
        <w:p w:rsidR="00CB3690" w:rsidRDefault="00CB3690" w:rsidP="00E566CC">
          <w:pPr>
            <w:pStyle w:val="TOC3"/>
            <w:ind w:left="0"/>
          </w:pPr>
        </w:p>
        <w:p w:rsidR="00EF0008" w:rsidRDefault="003E5DE6">
          <w:pPr>
            <w:pStyle w:val="TOC3"/>
            <w:ind w:left="446"/>
          </w:pPr>
          <w:r>
            <w:t>(DELETE THIS?)</w:t>
          </w:r>
          <w:sdt>
            <w:sdtPr>
              <w:id w:val="93059044"/>
              <w:placeholder>
                <w:docPart w:val="D520C5D2320443378FA676E8B030C94A"/>
              </w:placeholder>
              <w:temporary/>
              <w:showingPlcHdr/>
            </w:sdtPr>
            <w:sdtEndPr/>
            <w:sdtContent>
              <w:r w:rsidR="00EF0008">
                <w:t>Type chapter title (level 3)</w:t>
              </w:r>
            </w:sdtContent>
          </w:sdt>
          <w:r w:rsidR="00EF0008">
            <w:ptab w:relativeTo="margin" w:alignment="right" w:leader="dot"/>
          </w:r>
          <w:r w:rsidR="00495920">
            <w:t>0</w:t>
          </w:r>
        </w:p>
      </w:sdtContent>
    </w:sdt>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056119" w:rsidRPr="00056119" w:rsidRDefault="00056119" w:rsidP="00FF61B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sz w:val="24"/>
          <w:szCs w:val="24"/>
        </w:rPr>
      </w:pPr>
      <w:r>
        <w:rPr>
          <w:rFonts w:eastAsia="Times New Roman" w:cs="Consolas"/>
          <w:b/>
          <w:sz w:val="24"/>
          <w:szCs w:val="20"/>
          <w:lang w:val="en-US" w:eastAsia="en-US"/>
        </w:rPr>
        <w:t xml:space="preserve">Commit 1 – Added </w:t>
      </w:r>
      <w:r w:rsidR="00B0119B">
        <w:rPr>
          <w:rFonts w:eastAsia="Times New Roman" w:cs="Consolas"/>
          <w:b/>
          <w:sz w:val="24"/>
          <w:szCs w:val="20"/>
          <w:lang w:val="en-US" w:eastAsia="en-US"/>
        </w:rPr>
        <w:t>Player, added enemy AI, added scoring system, added health, and added minor audio</w:t>
      </w:r>
    </w:p>
    <w:p w:rsidR="00DB6435" w:rsidRDefault="00B0119B" w:rsidP="00DB64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r>
        <w:rPr>
          <w:rFonts w:eastAsia="Times New Roman" w:cs="Consolas"/>
          <w:sz w:val="24"/>
          <w:szCs w:val="20"/>
          <w:lang w:val="en-US" w:eastAsia="en-US"/>
        </w:rPr>
        <w:t>Added player and player controller script, created texts for scoring and health and created the algorithm to calculate both and included audio cues for collisions between player and enemy, and player and pickup.</w:t>
      </w:r>
    </w:p>
    <w:p w:rsidR="00DF62F1" w:rsidRPr="005E7415" w:rsidRDefault="005E7415" w:rsidP="005E741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b/>
          <w:sz w:val="24"/>
          <w:szCs w:val="20"/>
          <w:lang w:val="en-US" w:eastAsia="en-US"/>
        </w:rPr>
      </w:pPr>
      <w:r>
        <w:rPr>
          <w:rFonts w:eastAsia="Times New Roman" w:cs="Consolas"/>
          <w:b/>
          <w:sz w:val="24"/>
          <w:szCs w:val="20"/>
          <w:lang w:val="en-US" w:eastAsia="en-US"/>
        </w:rPr>
        <w:t>Commit 2 -</w:t>
      </w:r>
      <w:r w:rsidR="00861C4C">
        <w:rPr>
          <w:rFonts w:eastAsia="Times New Roman" w:cs="Consolas"/>
          <w:b/>
          <w:sz w:val="24"/>
          <w:szCs w:val="20"/>
          <w:lang w:val="en-US" w:eastAsia="en-US"/>
        </w:rPr>
        <w:t xml:space="preserve"> </w:t>
      </w:r>
      <w:bookmarkStart w:id="0" w:name="_GoBack"/>
      <w:bookmarkEnd w:id="0"/>
    </w:p>
    <w:p w:rsidR="00DB6435" w:rsidRDefault="00DB6435">
      <w:pPr>
        <w:rPr>
          <w:rFonts w:eastAsia="Times New Roman" w:cs="Consolas"/>
          <w:sz w:val="24"/>
          <w:szCs w:val="20"/>
          <w:lang w:val="en-US" w:eastAsia="en-US"/>
        </w:rPr>
      </w:pPr>
      <w:r>
        <w:rPr>
          <w:rFonts w:eastAsia="Times New Roman" w:cs="Consolas"/>
          <w:sz w:val="24"/>
          <w:szCs w:val="20"/>
          <w:lang w:val="en-US" w:eastAsia="en-US"/>
        </w:rPr>
        <w:br w:type="page"/>
      </w:r>
    </w:p>
    <w:p w:rsidR="009A4D42" w:rsidRPr="001235E3" w:rsidRDefault="009A4D42" w:rsidP="00DB643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cs="Consolas"/>
          <w:sz w:val="24"/>
          <w:szCs w:val="20"/>
          <w:lang w:val="en-US" w:eastAsia="en-US"/>
        </w:rPr>
      </w:pPr>
    </w:p>
    <w:p w:rsidR="00686D09" w:rsidRDefault="00686D09" w:rsidP="00686D09">
      <w:pPr>
        <w:jc w:val="right"/>
        <w:rPr>
          <w:sz w:val="24"/>
          <w:szCs w:val="24"/>
        </w:rPr>
      </w:pPr>
      <w:r>
        <w:rPr>
          <w:sz w:val="24"/>
          <w:szCs w:val="24"/>
        </w:rPr>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9B25A4" w:rsidP="00BF4089">
      <w:pPr>
        <w:pStyle w:val="ListParagraph"/>
        <w:rPr>
          <w:b/>
          <w:sz w:val="24"/>
          <w:szCs w:val="24"/>
        </w:rPr>
      </w:pPr>
      <w:r>
        <w:rPr>
          <w:i/>
          <w:sz w:val="24"/>
          <w:szCs w:val="24"/>
        </w:rPr>
        <w:t>You play as Annie a girl who got kidnapped by an evil prince who wants to make her his wife by any means necessary. Her goal is to</w:t>
      </w:r>
      <w:r w:rsidR="00ED0BDA">
        <w:rPr>
          <w:i/>
          <w:sz w:val="24"/>
          <w:szCs w:val="24"/>
        </w:rPr>
        <w:t xml:space="preserve"> stay sane by drinking potions that are scattered across the area, while </w:t>
      </w:r>
      <w:r>
        <w:rPr>
          <w:i/>
          <w:sz w:val="24"/>
          <w:szCs w:val="24"/>
        </w:rPr>
        <w:t xml:space="preserve"> avoid</w:t>
      </w:r>
      <w:r w:rsidR="009B5DCE">
        <w:rPr>
          <w:i/>
          <w:sz w:val="24"/>
          <w:szCs w:val="24"/>
        </w:rPr>
        <w:t>ing</w:t>
      </w:r>
      <w:r>
        <w:rPr>
          <w:i/>
          <w:sz w:val="24"/>
          <w:szCs w:val="24"/>
        </w:rPr>
        <w:t xml:space="preserve"> the ghouls that </w:t>
      </w:r>
      <w:r w:rsidR="00C95429">
        <w:rPr>
          <w:i/>
          <w:sz w:val="24"/>
          <w:szCs w:val="24"/>
        </w:rPr>
        <w:t>are after her</w:t>
      </w:r>
      <w:r w:rsidR="00933FC9">
        <w:rPr>
          <w:i/>
          <w:sz w:val="24"/>
          <w:szCs w:val="24"/>
        </w:rPr>
        <w:t xml:space="preserve">, </w:t>
      </w:r>
      <w:r w:rsidR="003E7989">
        <w:rPr>
          <w:i/>
          <w:sz w:val="24"/>
          <w:szCs w:val="24"/>
        </w:rPr>
        <w:t>but her main goal is to escape the dungeon.</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ED0BDA" w:rsidP="00686D09">
      <w:pPr>
        <w:pStyle w:val="ListParagraph"/>
        <w:rPr>
          <w:i/>
          <w:sz w:val="24"/>
          <w:szCs w:val="24"/>
        </w:rPr>
      </w:pPr>
      <w:r>
        <w:rPr>
          <w:i/>
          <w:sz w:val="24"/>
          <w:szCs w:val="24"/>
        </w:rPr>
        <w:t>Player loses hea</w:t>
      </w:r>
      <w:r w:rsidR="00A22A76">
        <w:rPr>
          <w:i/>
          <w:sz w:val="24"/>
          <w:szCs w:val="24"/>
        </w:rPr>
        <w:t>lth when a zombie touches her, player gains points by picking up bottle potions, and wins the game by reaching the exit</w:t>
      </w:r>
      <w:r w:rsidR="000B0A2F">
        <w:rPr>
          <w:i/>
          <w:sz w:val="24"/>
          <w:szCs w:val="24"/>
        </w:rPr>
        <w:t>.</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C345C2" w:rsidP="00BF4089">
      <w:pPr>
        <w:pStyle w:val="ListParagraph"/>
        <w:rPr>
          <w:i/>
          <w:sz w:val="24"/>
          <w:szCs w:val="24"/>
        </w:rPr>
      </w:pPr>
      <w:r>
        <w:rPr>
          <w:i/>
          <w:sz w:val="24"/>
          <w:szCs w:val="24"/>
        </w:rPr>
        <w:t>First person view.</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BF4089" w:rsidP="00BF4089">
      <w:pPr>
        <w:pStyle w:val="ListParagraph"/>
        <w:rPr>
          <w:i/>
          <w:sz w:val="24"/>
          <w:szCs w:val="24"/>
        </w:rPr>
      </w:pPr>
      <w:r w:rsidRPr="00BF4089">
        <w:rPr>
          <w:i/>
          <w:sz w:val="24"/>
          <w:szCs w:val="24"/>
        </w:rPr>
        <w:t>(Which keys does your game use? Does it use the mouse or a joystick?)</w:t>
      </w:r>
      <w:r w:rsidR="00B51C0F">
        <w:rPr>
          <w:i/>
          <w:sz w:val="24"/>
          <w:szCs w:val="24"/>
        </w:rPr>
        <w:t xml:space="preserve">You use </w:t>
      </w:r>
      <w:r w:rsidR="003E5BB3">
        <w:rPr>
          <w:i/>
          <w:sz w:val="24"/>
          <w:szCs w:val="24"/>
        </w:rPr>
        <w:t>keys (w, a, s, d)</w:t>
      </w:r>
      <w:r w:rsidR="001F0114">
        <w:rPr>
          <w:i/>
          <w:sz w:val="24"/>
          <w:szCs w:val="24"/>
        </w:rPr>
        <w:t xml:space="preserve"> to move the player around</w:t>
      </w:r>
      <w:r w:rsidR="00B51C0F">
        <w:rPr>
          <w:i/>
          <w:sz w:val="24"/>
          <w:szCs w:val="24"/>
        </w:rPr>
        <w:t xml:space="preserve"> and </w:t>
      </w:r>
      <w:r w:rsidR="00DC367A">
        <w:rPr>
          <w:i/>
          <w:sz w:val="24"/>
          <w:szCs w:val="24"/>
        </w:rPr>
        <w:t>the mouse to move the player’s camera</w:t>
      </w:r>
      <w:r w:rsidR="000756A7">
        <w:rPr>
          <w:i/>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BF4089" w:rsidP="00BF4089">
      <w:pPr>
        <w:pStyle w:val="ListParagraph"/>
        <w:rPr>
          <w:i/>
          <w:sz w:val="24"/>
          <w:szCs w:val="24"/>
        </w:rPr>
      </w:pPr>
      <w:r w:rsidRPr="00BF4089">
        <w:rPr>
          <w:i/>
          <w:sz w:val="24"/>
          <w:szCs w:val="24"/>
        </w:rPr>
        <w:t>(Include additional screen shots and accompanying descriptions for any menus and additional screen)</w:t>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3E1D34" w:rsidP="00BF4089">
      <w:pPr>
        <w:pStyle w:val="ListParagraph"/>
        <w:rPr>
          <w:i/>
          <w:sz w:val="24"/>
          <w:szCs w:val="24"/>
        </w:rPr>
      </w:pPr>
      <w:r w:rsidRPr="00BF4089">
        <w:rPr>
          <w:i/>
          <w:sz w:val="24"/>
          <w:szCs w:val="24"/>
        </w:rPr>
        <w:t>(</w:t>
      </w:r>
      <w:r w:rsidR="00BF4089">
        <w:rPr>
          <w:i/>
          <w:sz w:val="24"/>
          <w:szCs w:val="24"/>
        </w:rPr>
        <w:t xml:space="preserve">Describe </w:t>
      </w:r>
      <w:r w:rsidR="00BF4089" w:rsidRPr="00BF4089">
        <w:rPr>
          <w:i/>
          <w:sz w:val="24"/>
          <w:szCs w:val="24"/>
        </w:rPr>
        <w:t xml:space="preserve">Your Game </w:t>
      </w:r>
      <w:r w:rsidRPr="00BF4089">
        <w:rPr>
          <w:i/>
          <w:sz w:val="24"/>
          <w:szCs w:val="24"/>
        </w:rPr>
        <w:t>Environment)</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BF4089" w:rsidP="00BF4089">
      <w:pPr>
        <w:pStyle w:val="ListParagraph"/>
        <w:rPr>
          <w:i/>
          <w:sz w:val="24"/>
          <w:szCs w:val="24"/>
        </w:rPr>
      </w:pPr>
      <w:r w:rsidRPr="00BF4089">
        <w:rPr>
          <w:i/>
          <w:sz w:val="24"/>
          <w:szCs w:val="24"/>
        </w:rPr>
        <w:t>(Describe Each of your game levels)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Pr="008C6B2D" w:rsidRDefault="00686D09" w:rsidP="00686D09">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5C2F0F" w:rsidRDefault="005C2F0F" w:rsidP="005C2F0F">
      <w:pPr>
        <w:ind w:firstLine="720"/>
        <w:rPr>
          <w:i/>
          <w:sz w:val="24"/>
          <w:szCs w:val="24"/>
        </w:rPr>
      </w:pPr>
      <w:r w:rsidRPr="005C2F0F">
        <w:rPr>
          <w:i/>
          <w:sz w:val="24"/>
          <w:szCs w:val="24"/>
        </w:rPr>
        <w:t>(</w:t>
      </w:r>
      <w:r>
        <w:rPr>
          <w:i/>
          <w:sz w:val="24"/>
          <w:szCs w:val="24"/>
        </w:rPr>
        <w:t>Describe Your game avatar if applicable)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5C2F0F" w:rsidP="005C2F0F">
      <w:pPr>
        <w:pStyle w:val="ListParagraph"/>
        <w:rPr>
          <w:sz w:val="24"/>
          <w:szCs w:val="24"/>
        </w:rPr>
      </w:pPr>
      <w:r w:rsidRPr="005C2F0F">
        <w:rPr>
          <w:sz w:val="24"/>
          <w:szCs w:val="24"/>
        </w:rPr>
        <w:t>(</w:t>
      </w:r>
      <w:r>
        <w:rPr>
          <w:sz w:val="24"/>
          <w:szCs w:val="24"/>
        </w:rPr>
        <w:t xml:space="preserve">Describe </w:t>
      </w:r>
      <w:r w:rsidRPr="005C2F0F">
        <w:rPr>
          <w:sz w:val="24"/>
          <w:szCs w:val="24"/>
        </w:rPr>
        <w:t>Any Computer controlled Allies</w:t>
      </w:r>
      <w:r>
        <w:rPr>
          <w:sz w:val="24"/>
          <w:szCs w:val="24"/>
        </w:rPr>
        <w:t xml:space="preserve"> and how they work</w:t>
      </w:r>
      <w:r w:rsidRPr="005C2F0F">
        <w:rPr>
          <w:sz w:val="24"/>
          <w:szCs w:val="24"/>
        </w:rPr>
        <w:t>)</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5C2F0F" w:rsidP="005C2F0F">
      <w:pPr>
        <w:pStyle w:val="ListParagraph"/>
        <w:rPr>
          <w:i/>
          <w:sz w:val="24"/>
          <w:szCs w:val="24"/>
        </w:rPr>
      </w:pPr>
      <w:r w:rsidRPr="005C2F0F">
        <w:rPr>
          <w:i/>
          <w:sz w:val="24"/>
          <w:szCs w:val="24"/>
        </w:rPr>
        <w:t>(Describe computer-generated enemies and boss monsters)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5C2F0F" w:rsidP="005C2F0F">
      <w:pPr>
        <w:pStyle w:val="ListParagraph"/>
        <w:rPr>
          <w:i/>
          <w:sz w:val="24"/>
          <w:szCs w:val="24"/>
        </w:rPr>
      </w:pPr>
      <w:r w:rsidRPr="005C2F0F">
        <w:rPr>
          <w:i/>
          <w:sz w:val="24"/>
          <w:szCs w:val="24"/>
        </w:rPr>
        <w:t>(Describe any weapons available to the user)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C2F0F" w:rsidRDefault="005C2F0F" w:rsidP="005C2F0F">
      <w:pPr>
        <w:pStyle w:val="ListParagraph"/>
        <w:rPr>
          <w:i/>
          <w:sz w:val="24"/>
          <w:szCs w:val="24"/>
        </w:rPr>
      </w:pPr>
      <w:r w:rsidRPr="005C2F0F">
        <w:rPr>
          <w:i/>
          <w:sz w:val="24"/>
          <w:szCs w:val="24"/>
        </w:rPr>
        <w:t>(Describe any in-game items that can help or hinder the user)</w:t>
      </w:r>
    </w:p>
    <w:p w:rsidR="00686D09" w:rsidRPr="008C6B2D" w:rsidRDefault="00686D09" w:rsidP="00686D09">
      <w:pPr>
        <w:rPr>
          <w:b/>
          <w:sz w:val="24"/>
          <w:szCs w:val="24"/>
        </w:rPr>
      </w:pPr>
    </w:p>
    <w:p w:rsidR="005C2F0F" w:rsidRPr="005C2F0F" w:rsidRDefault="009F6693" w:rsidP="005C2F0F">
      <w:pPr>
        <w:pStyle w:val="ListParagraph"/>
        <w:numPr>
          <w:ilvl w:val="0"/>
          <w:numId w:val="1"/>
        </w:numPr>
        <w:rPr>
          <w:b/>
          <w:sz w:val="24"/>
          <w:szCs w:val="24"/>
        </w:rPr>
      </w:pPr>
      <w:r w:rsidRPr="008C6B2D">
        <w:rPr>
          <w:b/>
          <w:sz w:val="24"/>
          <w:szCs w:val="24"/>
        </w:rPr>
        <w:t>Abilities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lastRenderedPageBreak/>
        <w:t>Vehicles</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Script</w:t>
      </w:r>
    </w:p>
    <w:p w:rsidR="00686D09" w:rsidRPr="008C6B2D" w:rsidRDefault="00686D09" w:rsidP="00686D09">
      <w:pPr>
        <w:rPr>
          <w:b/>
          <w:sz w:val="24"/>
          <w:szCs w:val="24"/>
        </w:rPr>
      </w:pP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Pr="008C6B2D" w:rsidRDefault="00686D09" w:rsidP="00686D09">
      <w:pPr>
        <w:rPr>
          <w:b/>
          <w:sz w:val="24"/>
          <w:szCs w:val="24"/>
        </w:rPr>
      </w:pPr>
    </w:p>
    <w:p w:rsidR="005C2F0F" w:rsidRPr="005C2F0F" w:rsidRDefault="009F6693" w:rsidP="005C2F0F">
      <w:pPr>
        <w:pStyle w:val="ListParagraph"/>
        <w:numPr>
          <w:ilvl w:val="0"/>
          <w:numId w:val="1"/>
        </w:numPr>
        <w:rPr>
          <w:b/>
          <w:sz w:val="24"/>
          <w:szCs w:val="24"/>
        </w:rPr>
      </w:pPr>
      <w:r w:rsidRPr="008C6B2D">
        <w:rPr>
          <w:b/>
          <w:sz w:val="24"/>
          <w:szCs w:val="24"/>
        </w:rPr>
        <w:t>Puzzles/Mini-games</w:t>
      </w:r>
    </w:p>
    <w:p w:rsidR="00686D09" w:rsidRPr="008C6B2D" w:rsidRDefault="00686D09" w:rsidP="00686D09">
      <w:pPr>
        <w:rPr>
          <w:b/>
          <w:sz w:val="24"/>
          <w:szCs w:val="24"/>
        </w:rPr>
      </w:pPr>
    </w:p>
    <w:p w:rsidR="00686D09" w:rsidRPr="005C2F0F" w:rsidRDefault="009F6693" w:rsidP="005C2F0F">
      <w:pPr>
        <w:pStyle w:val="ListParagraph"/>
        <w:numPr>
          <w:ilvl w:val="0"/>
          <w:numId w:val="1"/>
        </w:numPr>
        <w:rPr>
          <w:b/>
          <w:sz w:val="24"/>
          <w:szCs w:val="24"/>
        </w:rPr>
      </w:pPr>
      <w:r w:rsidRPr="008C6B2D">
        <w:rPr>
          <w:b/>
          <w:sz w:val="24"/>
          <w:szCs w:val="24"/>
        </w:rPr>
        <w:t>Bonuses</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Cheat Codes</w:t>
      </w:r>
    </w:p>
    <w:p w:rsidR="00686D09" w:rsidRPr="008C6B2D" w:rsidRDefault="00686D09"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5C2F0F" w:rsidRDefault="005C2F0F" w:rsidP="00414F7E">
      <w:pPr>
        <w:pStyle w:val="ListParagraph"/>
        <w:spacing w:after="0"/>
        <w:rPr>
          <w:i/>
          <w:sz w:val="24"/>
          <w:szCs w:val="24"/>
        </w:rPr>
      </w:pPr>
      <w:r w:rsidRPr="005C2F0F">
        <w:rPr>
          <w:i/>
          <w:sz w:val="24"/>
          <w:szCs w:val="24"/>
        </w:rPr>
        <w:t>(Include an index of all your sound clips)</w:t>
      </w:r>
    </w:p>
    <w:p w:rsidR="004764D8" w:rsidRPr="00414F7E" w:rsidRDefault="004764D8" w:rsidP="00414F7E">
      <w:pPr>
        <w:pStyle w:val="ListParagraph"/>
        <w:spacing w:after="0"/>
        <w:rPr>
          <w:b/>
          <w:sz w:val="24"/>
          <w:szCs w:val="24"/>
        </w:rPr>
      </w:pP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r w:rsidRPr="005C2F0F">
        <w:rPr>
          <w:i/>
          <w:sz w:val="24"/>
          <w:szCs w:val="24"/>
        </w:rPr>
        <w:t>(Include an index of all your graphic and video assets here)</w:t>
      </w:r>
    </w:p>
    <w:p w:rsidR="005C2F0F" w:rsidRPr="003D1718" w:rsidRDefault="00D572B6" w:rsidP="003D1718">
      <w:pPr>
        <w:pStyle w:val="ListParagraph"/>
        <w:rPr>
          <w:sz w:val="24"/>
          <w:szCs w:val="24"/>
        </w:rPr>
      </w:pPr>
      <w:r>
        <w:rPr>
          <w:sz w:val="24"/>
          <w:szCs w:val="24"/>
        </w:rPr>
        <w:t>The dungeon and the zombie character are from Unity’s Asset Store.</w:t>
      </w:r>
    </w:p>
    <w:sectPr w:rsidR="005C2F0F" w:rsidRPr="003D1718" w:rsidSect="00E83571">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B71" w:rsidRDefault="008B5B71" w:rsidP="00C152DC">
      <w:pPr>
        <w:spacing w:after="0" w:line="240" w:lineRule="auto"/>
      </w:pPr>
      <w:r>
        <w:separator/>
      </w:r>
    </w:p>
  </w:endnote>
  <w:endnote w:type="continuationSeparator" w:id="0">
    <w:p w:rsidR="008B5B71" w:rsidRDefault="008B5B71"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83571" w:rsidRPr="00E83571">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8B5B7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3F7542" w:rsidRPr="003F7542">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B71" w:rsidRDefault="008B5B71" w:rsidP="00C152DC">
      <w:pPr>
        <w:spacing w:after="0" w:line="240" w:lineRule="auto"/>
      </w:pPr>
      <w:r>
        <w:separator/>
      </w:r>
    </w:p>
  </w:footnote>
  <w:footnote w:type="continuationSeparator" w:id="0">
    <w:p w:rsidR="008B5B71" w:rsidRDefault="008B5B71"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57025567"/>
              <w:dataBinding w:prefixMappings="xmlns:ns0='http://schemas.openxmlformats.org/package/2006/metadata/core-properties' xmlns:ns1='http://purl.org/dc/elements/1.1/'" w:xpath="/ns0:coreProperties[1]/ns1:title[1]" w:storeItemID="{6C3C8BC8-F283-45AE-878A-BAB7291924A1}"/>
              <w:text/>
            </w:sdtPr>
            <w:sdtEndPr/>
            <w:sdtContent>
              <w:r w:rsidR="00265506">
                <w:rPr>
                  <w:b/>
                  <w:bCs/>
                  <w:caps/>
                  <w:sz w:val="24"/>
                  <w:szCs w:val="24"/>
                  <w:lang w:val="en-US"/>
                </w:rPr>
                <w:t>Assignment 01</w:t>
              </w:r>
            </w:sdtContent>
          </w:sdt>
          <w:r>
            <w:rPr>
              <w:b/>
              <w:bCs/>
              <w:color w:val="76923C" w:themeColor="accent3" w:themeShade="BF"/>
              <w:sz w:val="24"/>
              <w:szCs w:val="24"/>
            </w:rPr>
            <w:t>]</w:t>
          </w:r>
        </w:p>
      </w:tc>
      <w:sdt>
        <w:sdtPr>
          <w:rPr>
            <w:color w:val="FFFFFF" w:themeColor="background1"/>
          </w:rPr>
          <w:alias w:val="Date"/>
          <w:id w:val="-1414011331"/>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E83571" w:rsidP="00021BBC">
              <w:pPr>
                <w:pStyle w:val="Header"/>
                <w:rPr>
                  <w:color w:val="FFFFFF" w:themeColor="background1"/>
                </w:rPr>
              </w:pPr>
              <w:r>
                <w:rPr>
                  <w:color w:val="FFFFFF" w:themeColor="background1"/>
                  <w:lang w:val="en-US"/>
                </w:rPr>
                <w:t>October 29,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000000" w:themeFill="text1"/>
      <w:tblCellMar>
        <w:top w:w="72" w:type="dxa"/>
        <w:left w:w="115" w:type="dxa"/>
        <w:bottom w:w="72" w:type="dxa"/>
        <w:right w:w="115" w:type="dxa"/>
      </w:tblCellMar>
      <w:tblLook w:val="04A0" w:firstRow="1" w:lastRow="0" w:firstColumn="1" w:lastColumn="0" w:noHBand="0" w:noVBand="1"/>
    </w:tblPr>
    <w:tblGrid>
      <w:gridCol w:w="2808"/>
      <w:gridCol w:w="6552"/>
    </w:tblGrid>
    <w:tr w:rsidR="00C152DC" w:rsidTr="006F63A4">
      <w:sdt>
        <w:sdtPr>
          <w:rPr>
            <w:color w:val="FFFFFF" w:themeColor="background1"/>
            <w:sz w:val="24"/>
            <w:szCs w:val="24"/>
          </w:rPr>
          <w:alias w:val="Date"/>
          <w:id w:val="652806229"/>
          <w:dataBinding w:prefixMappings="xmlns:ns0='http://schemas.microsoft.com/office/2006/coverPageProps'" w:xpath="/ns0:CoverPageProperties[1]/ns0:PublishDate[1]" w:storeItemID="{55AF091B-3C7A-41E3-B477-F2FDAA23CFDA}"/>
          <w:date w:fullDate="2015-10-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548DD4" w:themeFill="text2" w:themeFillTint="99"/>
              <w:vAlign w:val="bottom"/>
            </w:tcPr>
            <w:p w:rsidR="00C152DC" w:rsidRPr="00C152DC" w:rsidRDefault="00E83571">
              <w:pPr>
                <w:pStyle w:val="Header"/>
                <w:jc w:val="right"/>
                <w:rPr>
                  <w:color w:val="FFFFFF" w:themeColor="background1"/>
                  <w:sz w:val="20"/>
                  <w:szCs w:val="20"/>
                </w:rPr>
              </w:pPr>
              <w:r w:rsidRPr="0010000C">
                <w:rPr>
                  <w:color w:val="FFFFFF" w:themeColor="background1"/>
                  <w:sz w:val="24"/>
                  <w:szCs w:val="24"/>
                </w:rPr>
                <w:t>October 29, 2015</w:t>
              </w:r>
            </w:p>
          </w:tc>
        </w:sdtContent>
      </w:sdt>
      <w:tc>
        <w:tcPr>
          <w:tcW w:w="4000" w:type="pct"/>
          <w:tcBorders>
            <w:bottom w:val="single" w:sz="4" w:space="0" w:color="auto"/>
          </w:tcBorders>
          <w:shd w:val="clear" w:color="auto" w:fill="000000" w:themeFill="text1"/>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98024901"/>
              <w:dataBinding w:prefixMappings="xmlns:ns0='http://schemas.openxmlformats.org/package/2006/metadata/core-properties' xmlns:ns1='http://purl.org/dc/elements/1.1/'" w:xpath="/ns0:coreProperties[1]/ns1:title[1]" w:storeItemID="{6C3C8BC8-F283-45AE-878A-BAB7291924A1}"/>
              <w:text/>
            </w:sdtPr>
            <w:sdtEndPr/>
            <w:sdtContent>
              <w:r w:rsidR="00265506">
                <w:rPr>
                  <w:b/>
                  <w:bCs/>
                  <w:caps/>
                  <w:sz w:val="24"/>
                  <w:szCs w:val="24"/>
                  <w:lang w:val="en-US"/>
                </w:rPr>
                <w:t>Assignment 01</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23D9E"/>
    <w:multiLevelType w:val="hybridMultilevel"/>
    <w:tmpl w:val="4C68A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33E6E"/>
    <w:rsid w:val="00034795"/>
    <w:rsid w:val="00041C8A"/>
    <w:rsid w:val="00046999"/>
    <w:rsid w:val="000558BA"/>
    <w:rsid w:val="00056119"/>
    <w:rsid w:val="000756A7"/>
    <w:rsid w:val="00080D8D"/>
    <w:rsid w:val="000B0A2F"/>
    <w:rsid w:val="000B0C93"/>
    <w:rsid w:val="000D1B51"/>
    <w:rsid w:val="0010000C"/>
    <w:rsid w:val="001235E3"/>
    <w:rsid w:val="00160E6D"/>
    <w:rsid w:val="00182341"/>
    <w:rsid w:val="001A371F"/>
    <w:rsid w:val="001B4A48"/>
    <w:rsid w:val="001D1004"/>
    <w:rsid w:val="001F0114"/>
    <w:rsid w:val="0021698F"/>
    <w:rsid w:val="00220253"/>
    <w:rsid w:val="00225C07"/>
    <w:rsid w:val="00264C1C"/>
    <w:rsid w:val="00265506"/>
    <w:rsid w:val="0027571E"/>
    <w:rsid w:val="002F74BF"/>
    <w:rsid w:val="00330F50"/>
    <w:rsid w:val="00382213"/>
    <w:rsid w:val="003D1718"/>
    <w:rsid w:val="003E1D34"/>
    <w:rsid w:val="003E1D56"/>
    <w:rsid w:val="003E5BB3"/>
    <w:rsid w:val="003E5DE6"/>
    <w:rsid w:val="003E7989"/>
    <w:rsid w:val="003F0198"/>
    <w:rsid w:val="003F7542"/>
    <w:rsid w:val="00414F7E"/>
    <w:rsid w:val="00416934"/>
    <w:rsid w:val="00420F46"/>
    <w:rsid w:val="004662E7"/>
    <w:rsid w:val="00467E2F"/>
    <w:rsid w:val="004764D8"/>
    <w:rsid w:val="00485E6F"/>
    <w:rsid w:val="00495920"/>
    <w:rsid w:val="004B4C75"/>
    <w:rsid w:val="004C1EA1"/>
    <w:rsid w:val="004D0515"/>
    <w:rsid w:val="005118B7"/>
    <w:rsid w:val="0052734F"/>
    <w:rsid w:val="00532BBB"/>
    <w:rsid w:val="005B13DB"/>
    <w:rsid w:val="005C2F0F"/>
    <w:rsid w:val="005D0BD8"/>
    <w:rsid w:val="005E576C"/>
    <w:rsid w:val="005E69C0"/>
    <w:rsid w:val="005E7415"/>
    <w:rsid w:val="005E76BE"/>
    <w:rsid w:val="006028F2"/>
    <w:rsid w:val="006265E8"/>
    <w:rsid w:val="00630A96"/>
    <w:rsid w:val="00657663"/>
    <w:rsid w:val="0066211C"/>
    <w:rsid w:val="00662D04"/>
    <w:rsid w:val="006637CD"/>
    <w:rsid w:val="00686D09"/>
    <w:rsid w:val="00691022"/>
    <w:rsid w:val="006A1211"/>
    <w:rsid w:val="006C06F9"/>
    <w:rsid w:val="006C45C7"/>
    <w:rsid w:val="006D2915"/>
    <w:rsid w:val="006F1E34"/>
    <w:rsid w:val="006F63A4"/>
    <w:rsid w:val="0071022F"/>
    <w:rsid w:val="0074402A"/>
    <w:rsid w:val="00744BAC"/>
    <w:rsid w:val="00747EC6"/>
    <w:rsid w:val="007964B1"/>
    <w:rsid w:val="00797971"/>
    <w:rsid w:val="007B63FE"/>
    <w:rsid w:val="007D2A8E"/>
    <w:rsid w:val="00800E2C"/>
    <w:rsid w:val="0080144D"/>
    <w:rsid w:val="008163C4"/>
    <w:rsid w:val="00855C56"/>
    <w:rsid w:val="00861C4C"/>
    <w:rsid w:val="008B082A"/>
    <w:rsid w:val="008B5134"/>
    <w:rsid w:val="008B5B71"/>
    <w:rsid w:val="008C6B2D"/>
    <w:rsid w:val="008D7125"/>
    <w:rsid w:val="008E601F"/>
    <w:rsid w:val="008F3C94"/>
    <w:rsid w:val="00904791"/>
    <w:rsid w:val="00917E3E"/>
    <w:rsid w:val="00933FC9"/>
    <w:rsid w:val="00950AE5"/>
    <w:rsid w:val="00953C99"/>
    <w:rsid w:val="00996533"/>
    <w:rsid w:val="009A1656"/>
    <w:rsid w:val="009A4D42"/>
    <w:rsid w:val="009A78B1"/>
    <w:rsid w:val="009A7BE6"/>
    <w:rsid w:val="009B25A4"/>
    <w:rsid w:val="009B5DCE"/>
    <w:rsid w:val="009B7605"/>
    <w:rsid w:val="009C22A6"/>
    <w:rsid w:val="009D6B6F"/>
    <w:rsid w:val="009F3792"/>
    <w:rsid w:val="009F6693"/>
    <w:rsid w:val="00A040BC"/>
    <w:rsid w:val="00A22A76"/>
    <w:rsid w:val="00A41B8E"/>
    <w:rsid w:val="00AA3885"/>
    <w:rsid w:val="00AA765B"/>
    <w:rsid w:val="00AB5A11"/>
    <w:rsid w:val="00AD223E"/>
    <w:rsid w:val="00AD3DA9"/>
    <w:rsid w:val="00B0119B"/>
    <w:rsid w:val="00B04B90"/>
    <w:rsid w:val="00B5076F"/>
    <w:rsid w:val="00B50CF9"/>
    <w:rsid w:val="00B51C0F"/>
    <w:rsid w:val="00B64405"/>
    <w:rsid w:val="00B66CFC"/>
    <w:rsid w:val="00B70661"/>
    <w:rsid w:val="00B9050D"/>
    <w:rsid w:val="00B90B9B"/>
    <w:rsid w:val="00B920A4"/>
    <w:rsid w:val="00BA4F1F"/>
    <w:rsid w:val="00BD5DAB"/>
    <w:rsid w:val="00BE4BCF"/>
    <w:rsid w:val="00BF4089"/>
    <w:rsid w:val="00C03D40"/>
    <w:rsid w:val="00C152DC"/>
    <w:rsid w:val="00C336F6"/>
    <w:rsid w:val="00C345C2"/>
    <w:rsid w:val="00C41EFA"/>
    <w:rsid w:val="00C43F74"/>
    <w:rsid w:val="00C5659B"/>
    <w:rsid w:val="00C95429"/>
    <w:rsid w:val="00CA654B"/>
    <w:rsid w:val="00CB3690"/>
    <w:rsid w:val="00CB6B32"/>
    <w:rsid w:val="00CD6A74"/>
    <w:rsid w:val="00CF3188"/>
    <w:rsid w:val="00D27606"/>
    <w:rsid w:val="00D32932"/>
    <w:rsid w:val="00D572B6"/>
    <w:rsid w:val="00D61B45"/>
    <w:rsid w:val="00D668E0"/>
    <w:rsid w:val="00D82416"/>
    <w:rsid w:val="00DB20FC"/>
    <w:rsid w:val="00DB4CCD"/>
    <w:rsid w:val="00DB6435"/>
    <w:rsid w:val="00DC367A"/>
    <w:rsid w:val="00DC51CB"/>
    <w:rsid w:val="00DC7507"/>
    <w:rsid w:val="00DE1A4C"/>
    <w:rsid w:val="00DF62F1"/>
    <w:rsid w:val="00E566CC"/>
    <w:rsid w:val="00E83571"/>
    <w:rsid w:val="00E94B9E"/>
    <w:rsid w:val="00EB2487"/>
    <w:rsid w:val="00EB6F93"/>
    <w:rsid w:val="00ED0BDA"/>
    <w:rsid w:val="00EE0C1A"/>
    <w:rsid w:val="00EE4A91"/>
    <w:rsid w:val="00EF0008"/>
    <w:rsid w:val="00F2658D"/>
    <w:rsid w:val="00F30733"/>
    <w:rsid w:val="00F35C9E"/>
    <w:rsid w:val="00F362D0"/>
    <w:rsid w:val="00F36A63"/>
    <w:rsid w:val="00F41823"/>
    <w:rsid w:val="00F7486C"/>
    <w:rsid w:val="00F91683"/>
    <w:rsid w:val="00FA3E40"/>
    <w:rsid w:val="00FB7C4D"/>
    <w:rsid w:val="00FF61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912D8-58AE-4822-B5CB-F0CEA1D1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A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30A9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30A96"/>
    <w:pPr>
      <w:spacing w:line="259" w:lineRule="auto"/>
      <w:outlineLvl w:val="9"/>
    </w:pPr>
    <w:rPr>
      <w:lang w:val="en-US" w:eastAsia="en-US"/>
    </w:rPr>
  </w:style>
  <w:style w:type="paragraph" w:styleId="TOC2">
    <w:name w:val="toc 2"/>
    <w:basedOn w:val="Normal"/>
    <w:next w:val="Normal"/>
    <w:autoRedefine/>
    <w:uiPriority w:val="39"/>
    <w:unhideWhenUsed/>
    <w:rsid w:val="00630A96"/>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30A96"/>
    <w:pPr>
      <w:spacing w:after="100" w:line="259" w:lineRule="auto"/>
    </w:pPr>
    <w:rPr>
      <w:rFonts w:cs="Times New Roman"/>
      <w:lang w:val="en-US" w:eastAsia="en-US"/>
    </w:rPr>
  </w:style>
  <w:style w:type="paragraph" w:styleId="TOC3">
    <w:name w:val="toc 3"/>
    <w:basedOn w:val="Normal"/>
    <w:next w:val="Normal"/>
    <w:autoRedefine/>
    <w:uiPriority w:val="39"/>
    <w:unhideWhenUsed/>
    <w:rsid w:val="00630A96"/>
    <w:pPr>
      <w:spacing w:after="100" w:line="259" w:lineRule="auto"/>
      <w:ind w:left="440"/>
    </w:pPr>
    <w:rPr>
      <w:rFonts w:cs="Times New Roman"/>
      <w:lang w:val="en-US" w:eastAsia="en-US"/>
    </w:rPr>
  </w:style>
  <w:style w:type="character" w:styleId="Strong">
    <w:name w:val="Strong"/>
    <w:basedOn w:val="DefaultParagraphFont"/>
    <w:uiPriority w:val="22"/>
    <w:qFormat/>
    <w:rsid w:val="00EE4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20C5D2320443378FA676E8B030C94A"/>
        <w:category>
          <w:name w:val="General"/>
          <w:gallery w:val="placeholder"/>
        </w:category>
        <w:types>
          <w:type w:val="bbPlcHdr"/>
        </w:types>
        <w:behaviors>
          <w:behavior w:val="content"/>
        </w:behaviors>
        <w:guid w:val="{7CE7BAF7-DB04-40A8-89E2-66E86C4B9CC5}"/>
      </w:docPartPr>
      <w:docPartBody>
        <w:p w:rsidR="003634B1" w:rsidRDefault="00687E69" w:rsidP="00687E69">
          <w:pPr>
            <w:pStyle w:val="D520C5D2320443378FA676E8B030C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9"/>
    <w:rsid w:val="003634B1"/>
    <w:rsid w:val="0049525B"/>
    <w:rsid w:val="00687E69"/>
    <w:rsid w:val="008D2CA4"/>
    <w:rsid w:val="00981191"/>
    <w:rsid w:val="009F3D77"/>
    <w:rsid w:val="00A5595F"/>
    <w:rsid w:val="00B010D4"/>
    <w:rsid w:val="00B36E45"/>
    <w:rsid w:val="00CB266F"/>
    <w:rsid w:val="00E45038"/>
    <w:rsid w:val="00F3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A4D98F027482AA9E89F3A53B5DFA9">
    <w:name w:val="71DA4D98F027482AA9E89F3A53B5DFA9"/>
    <w:rsid w:val="00687E69"/>
  </w:style>
  <w:style w:type="paragraph" w:customStyle="1" w:styleId="6C73B470BF074B54B139B3596802C781">
    <w:name w:val="6C73B470BF074B54B139B3596802C781"/>
    <w:rsid w:val="00687E69"/>
  </w:style>
  <w:style w:type="paragraph" w:customStyle="1" w:styleId="C27E5C0B3EFE4D70941A9995911756B2">
    <w:name w:val="C27E5C0B3EFE4D70941A9995911756B2"/>
    <w:rsid w:val="00687E69"/>
  </w:style>
  <w:style w:type="paragraph" w:customStyle="1" w:styleId="EFA57714F5434ACC999E7B6B8D746925">
    <w:name w:val="EFA57714F5434ACC999E7B6B8D746925"/>
    <w:rsid w:val="00687E69"/>
  </w:style>
  <w:style w:type="paragraph" w:customStyle="1" w:styleId="8FD6B3C211A840B2BBC29EE2CB089A17">
    <w:name w:val="8FD6B3C211A840B2BBC29EE2CB089A17"/>
    <w:rsid w:val="00687E69"/>
  </w:style>
  <w:style w:type="paragraph" w:customStyle="1" w:styleId="D520C5D2320443378FA676E8B030C94A">
    <w:name w:val="D520C5D2320443378FA676E8B030C94A"/>
    <w:rsid w:val="00687E69"/>
  </w:style>
  <w:style w:type="paragraph" w:customStyle="1" w:styleId="9F64E744B09348EB86859A106F533303">
    <w:name w:val="9F64E744B09348EB86859A106F533303"/>
    <w:rsid w:val="00A5595F"/>
  </w:style>
  <w:style w:type="paragraph" w:customStyle="1" w:styleId="C5B1AE4C9CFD490AA0A5D83B4367424B">
    <w:name w:val="C5B1AE4C9CFD490AA0A5D83B4367424B"/>
    <w:rsid w:val="00A5595F"/>
  </w:style>
  <w:style w:type="paragraph" w:customStyle="1" w:styleId="B9C1F088EF2548499B70674D1B3FE154">
    <w:name w:val="B9C1F088EF2548499B70674D1B3FE154"/>
    <w:rsid w:val="00A5595F"/>
  </w:style>
  <w:style w:type="paragraph" w:customStyle="1" w:styleId="CED936B26EAF4708B4D7103D0DC97D79">
    <w:name w:val="CED936B26EAF4708B4D7103D0DC97D79"/>
    <w:rsid w:val="00A5595F"/>
  </w:style>
  <w:style w:type="paragraph" w:customStyle="1" w:styleId="49C7253A93FF40608910AA6FEE98FC08">
    <w:name w:val="49C7253A93FF40608910AA6FEE98FC08"/>
    <w:rsid w:val="00A5595F"/>
  </w:style>
  <w:style w:type="paragraph" w:customStyle="1" w:styleId="40E3E630C3B048028AEE9800AEF674B5">
    <w:name w:val="40E3E630C3B048028AEE9800AEF674B5"/>
    <w:rsid w:val="00A5595F"/>
  </w:style>
  <w:style w:type="paragraph" w:customStyle="1" w:styleId="FC53FCA37EA347CD822368734158A49E">
    <w:name w:val="FC53FCA37EA347CD822368734158A49E"/>
    <w:rsid w:val="00A5595F"/>
  </w:style>
  <w:style w:type="paragraph" w:customStyle="1" w:styleId="257440BFF68440FB84A001AF09B11966">
    <w:name w:val="257440BFF68440FB84A001AF09B11966"/>
    <w:rsid w:val="00A5595F"/>
  </w:style>
  <w:style w:type="paragraph" w:customStyle="1" w:styleId="E9BDDC1492E74980A510D7131E49459B">
    <w:name w:val="E9BDDC1492E74980A510D7131E49459B"/>
    <w:rsid w:val="00A5595F"/>
  </w:style>
  <w:style w:type="paragraph" w:customStyle="1" w:styleId="D625D4BE9F7B4E8CA2D4EE0884B580C0">
    <w:name w:val="D625D4BE9F7B4E8CA2D4EE0884B580C0"/>
    <w:rsid w:val="00A5595F"/>
  </w:style>
  <w:style w:type="paragraph" w:customStyle="1" w:styleId="C2FC298053E54018A1514AD82B655206">
    <w:name w:val="C2FC298053E54018A1514AD82B655206"/>
    <w:rsid w:val="00A5595F"/>
  </w:style>
  <w:style w:type="paragraph" w:customStyle="1" w:styleId="17D4BB164003428CAF92736C5DBD2303">
    <w:name w:val="17D4BB164003428CAF92736C5DBD2303"/>
    <w:rsid w:val="00A5595F"/>
  </w:style>
  <w:style w:type="paragraph" w:customStyle="1" w:styleId="FE9C864E42524328A00167AFDA252587">
    <w:name w:val="FE9C864E42524328A00167AFDA252587"/>
    <w:rsid w:val="00A5595F"/>
  </w:style>
  <w:style w:type="paragraph" w:customStyle="1" w:styleId="59AC654B7A084184BC01A2600AB4548A">
    <w:name w:val="59AC654B7A084184BC01A2600AB4548A"/>
    <w:rsid w:val="00A5595F"/>
  </w:style>
  <w:style w:type="paragraph" w:customStyle="1" w:styleId="BE36B1FE39E74025BC5021120E481211">
    <w:name w:val="BE36B1FE39E74025BC5021120E481211"/>
    <w:rsid w:val="00A5595F"/>
  </w:style>
  <w:style w:type="paragraph" w:customStyle="1" w:styleId="D0A9EE86FFBD42E79BDC27F45F8896B7">
    <w:name w:val="D0A9EE86FFBD42E79BDC27F45F8896B7"/>
    <w:rsid w:val="00A5595F"/>
  </w:style>
  <w:style w:type="paragraph" w:customStyle="1" w:styleId="7E7AFAA0007E47F1AF3FFCFFBE725B95">
    <w:name w:val="7E7AFAA0007E47F1AF3FFCFFBE725B95"/>
    <w:rsid w:val="00A5595F"/>
  </w:style>
  <w:style w:type="paragraph" w:customStyle="1" w:styleId="91C4959BE41E4C83AEEE3651E4DEE6BA">
    <w:name w:val="91C4959BE41E4C83AEEE3651E4DEE6BA"/>
    <w:rsid w:val="00A5595F"/>
  </w:style>
  <w:style w:type="paragraph" w:customStyle="1" w:styleId="796085DF28594A309B5580E27B3159D4">
    <w:name w:val="796085DF28594A309B5580E27B3159D4"/>
    <w:rsid w:val="00A5595F"/>
  </w:style>
  <w:style w:type="paragraph" w:customStyle="1" w:styleId="176E71EF77CA4B57BF5FFACE925EFBA3">
    <w:name w:val="176E71EF77CA4B57BF5FFACE925EFBA3"/>
    <w:rsid w:val="00A5595F"/>
  </w:style>
  <w:style w:type="paragraph" w:customStyle="1" w:styleId="4AEBB66C6D4945EBB93C4B94617CD300">
    <w:name w:val="4AEBB66C6D4945EBB93C4B94617CD300"/>
    <w:rsid w:val="00A5595F"/>
  </w:style>
  <w:style w:type="paragraph" w:customStyle="1" w:styleId="2DD149605DD74F2DBE878F577EB447F4">
    <w:name w:val="2DD149605DD74F2DBE878F577EB447F4"/>
    <w:rsid w:val="00A5595F"/>
  </w:style>
  <w:style w:type="paragraph" w:customStyle="1" w:styleId="16EF0AC2498749FA9B01ED396DF70661">
    <w:name w:val="16EF0AC2498749FA9B01ED396DF70661"/>
    <w:rsid w:val="00A5595F"/>
  </w:style>
  <w:style w:type="paragraph" w:customStyle="1" w:styleId="BD2EBED9E2424067B829757B01C88BA2">
    <w:name w:val="BD2EBED9E2424067B829757B01C88BA2"/>
    <w:rsid w:val="00A5595F"/>
  </w:style>
  <w:style w:type="paragraph" w:customStyle="1" w:styleId="DEE28C82FD054039A3FD7E135AC4653A">
    <w:name w:val="DEE28C82FD054039A3FD7E135AC4653A"/>
    <w:rsid w:val="00A5595F"/>
  </w:style>
  <w:style w:type="paragraph" w:customStyle="1" w:styleId="40C3EC284B404B268F03813EC619DA82">
    <w:name w:val="40C3EC284B404B268F03813EC619DA82"/>
    <w:rsid w:val="00A55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4647F648-CA0E-4AE3-AFCF-0333D797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211</TotalTime>
  <Pages>6</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Assignment 02</vt:lpstr>
    </vt:vector>
  </TitlesOfParts>
  <Company>Krazy Katz</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subject>My Nightmare</dc:subject>
  <dc:creator>Khandker Faim Hussain</dc:creator>
  <cp:lastModifiedBy>Faim Hussain</cp:lastModifiedBy>
  <cp:revision>121</cp:revision>
  <dcterms:created xsi:type="dcterms:W3CDTF">2015-11-22T00:49:00Z</dcterms:created>
  <dcterms:modified xsi:type="dcterms:W3CDTF">2015-11-26T22:34:00Z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